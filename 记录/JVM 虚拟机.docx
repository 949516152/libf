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JVM 虚拟机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VM的初始内存大小是由-Xms指定的，默认的是物理内存的1/64;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JVM 最大分配的内存是-Xmx指定的，默认的物理内存是1/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。默认空余堆内存小于40%时，JVM就会增大堆直到-Xmx的最大限制，空余堆内存大于70%时，JVM会减小堆直到-Xms的最小值。因此，服务器一般设置-Xmx和-XMe相等，避免每次GC调整后的堆的大小。对象的堆内存由称为垃圾回收器的自动内存管理回收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基本结构：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类加载子系统；Java栈；方法区；</w:t>
      </w:r>
      <w:r>
        <w:rPr>
          <w:rFonts w:hint="eastAsia" w:asciiTheme="majorEastAsia" w:hAnsiTheme="majorEastAsia" w:eastAsiaTheme="majorEastAsia" w:cstheme="majorEastAsia"/>
          <w:sz w:val="28"/>
          <w:szCs w:val="28"/>
          <w:highlight w:val="yellow"/>
          <w:lang w:val="en-US" w:eastAsia="zh-CN"/>
        </w:rPr>
        <w:t>java堆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；直接内存；</w:t>
      </w:r>
      <w:r>
        <w:rPr>
          <w:rFonts w:hint="eastAsia" w:asciiTheme="majorEastAsia" w:hAnsiTheme="majorEastAsia" w:eastAsiaTheme="majorEastAsia" w:cstheme="majorEastAsia"/>
          <w:sz w:val="28"/>
          <w:szCs w:val="28"/>
          <w:highlight w:val="yellow"/>
          <w:lang w:val="en-US" w:eastAsia="zh-CN"/>
        </w:rPr>
        <w:t>垃圾回收系统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；寄存器；执行引擎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方法区：存放java的类信息、常量信息、常量池信息、字符串字面量；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堆：解决数据存储问题；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栈：解决程序的运行问题；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方法区：是辅助堆栈一块永久区；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Java堆：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根据垃圾回收机制不同，java堆可能具有不同的结构，最常见的将整个java对划分新生代与老年代；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新生代又划分为：eden,s0与S1区；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Java栈：是一款现有的内存存空间，一个栈有；局部变量表操作帧数据区；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虚拟机参数：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-XX ： 对于系统级别的设置，配置日志信息，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对于非-XX  基本上都是对应用层面山的配置。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+/-：启用/禁用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-Xmn:设置新生代的大小；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-XX:SurvivorRatio =eden/from=eden/to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-XX:NewRatio=老年代/新生代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运行时数据区域：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方法区，虚拟机栈，本地方法栈，堆，程序计数器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Java垃圾回收机制：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6266F"/>
    <w:rsid w:val="0140188F"/>
    <w:rsid w:val="05C55763"/>
    <w:rsid w:val="06310198"/>
    <w:rsid w:val="0A5305C4"/>
    <w:rsid w:val="0B9C1D5B"/>
    <w:rsid w:val="0CF47C48"/>
    <w:rsid w:val="0E702254"/>
    <w:rsid w:val="0F293DFC"/>
    <w:rsid w:val="13F957F3"/>
    <w:rsid w:val="145C72B5"/>
    <w:rsid w:val="1BF42CC2"/>
    <w:rsid w:val="1DEA2884"/>
    <w:rsid w:val="20E93008"/>
    <w:rsid w:val="2236266F"/>
    <w:rsid w:val="22EE546A"/>
    <w:rsid w:val="23521837"/>
    <w:rsid w:val="23C934A0"/>
    <w:rsid w:val="291E0450"/>
    <w:rsid w:val="2A5E75DE"/>
    <w:rsid w:val="2ADC7D82"/>
    <w:rsid w:val="35114D95"/>
    <w:rsid w:val="353C3896"/>
    <w:rsid w:val="35F62710"/>
    <w:rsid w:val="365A1543"/>
    <w:rsid w:val="36A6508A"/>
    <w:rsid w:val="374F12AC"/>
    <w:rsid w:val="3977072A"/>
    <w:rsid w:val="3DFD3E66"/>
    <w:rsid w:val="405F1AA9"/>
    <w:rsid w:val="43C44DD1"/>
    <w:rsid w:val="4A380344"/>
    <w:rsid w:val="50B82F84"/>
    <w:rsid w:val="511836AA"/>
    <w:rsid w:val="523567B0"/>
    <w:rsid w:val="5576739F"/>
    <w:rsid w:val="567636F2"/>
    <w:rsid w:val="589742AC"/>
    <w:rsid w:val="59531D73"/>
    <w:rsid w:val="595B45F0"/>
    <w:rsid w:val="5A0923DB"/>
    <w:rsid w:val="5B7C7A42"/>
    <w:rsid w:val="63163805"/>
    <w:rsid w:val="68B93C3F"/>
    <w:rsid w:val="6B2306C3"/>
    <w:rsid w:val="6D535020"/>
    <w:rsid w:val="6E6B481F"/>
    <w:rsid w:val="71843C95"/>
    <w:rsid w:val="7284173A"/>
    <w:rsid w:val="75E81F52"/>
    <w:rsid w:val="77C221D7"/>
    <w:rsid w:val="78ED40CC"/>
    <w:rsid w:val="7AC77227"/>
    <w:rsid w:val="7DF6278D"/>
    <w:rsid w:val="7F2D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ingfe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354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2018-10-16T02:44:00Z</dcterms:created>
  <dc:creator>左 右</dc:creator>
  <cp:lastModifiedBy>左 右</cp:lastModifiedBy>
  <dcterms:modified xsi:type="dcterms:W3CDTF">2019-02-18T07:52:51Z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