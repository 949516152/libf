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Redis是一个可基于内存亦可持久化的日志型日志型、key-value型数据库，并提供多种语言的API。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特点：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完全基于内存，绝大部分请求都是纯粹的内存操作，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数据结构简单，对数据的操作也简单.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采用单线程,避免了不必要的上下文切换和竞争条件,不存在多线程或多进程导致的多种问题.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使用多路I/O复用模型，非阻塞IO。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使用底层模型不同。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2236C"/>
    <w:rsid w:val="027E3BD3"/>
    <w:rsid w:val="02CC329E"/>
    <w:rsid w:val="0F8C60A9"/>
    <w:rsid w:val="295437DD"/>
    <w:rsid w:val="660B0B0C"/>
    <w:rsid w:val="6D535020"/>
    <w:rsid w:val="7512236C"/>
    <w:rsid w:val="7C95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bingfe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2018-09-28T09:45:00Z</dcterms:created>
  <dc:creator>左 右</dc:creator>
  <cp:lastModifiedBy>左 右</cp:lastModifiedBy>
  <dcterms:modified xsi:type="dcterms:W3CDTF">2018-09-28T09:59:44Z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